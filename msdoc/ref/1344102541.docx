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 hhhhhhhh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Saturday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21:49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