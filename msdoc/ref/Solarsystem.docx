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Saturday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21:36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